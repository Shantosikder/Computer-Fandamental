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C579103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FF7DB3">
              <w:t>SS</w:t>
            </w:r>
          </w:p>
          <w:p w:rsidR="00A50939" w:rsidRPr="00906BEE" w:rsidRDefault="00BE3B4D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0DCAAC629514A2EB3226A725DBCE3C7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B309B0" w:rsidP="007569C1">
            <w:r>
              <w:rPr>
                <w:color w:val="000000"/>
              </w:rPr>
              <w:t>To obtain a challenging position for long term career where a strong sense of responsibility and commitments are required that could enable me to develop my skill and enrich my creativity through regular activities and practices in the respective fields</w:t>
            </w:r>
          </w:p>
          <w:p w:rsidR="002C2CDD" w:rsidRPr="00906BEE" w:rsidRDefault="00BE3B4D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CF0CEAD5E694C0E8115E7CED773669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0C3A40" w:rsidRDefault="000C3A40" w:rsidP="000C3A4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A40">
              <w:rPr>
                <w:rFonts w:ascii="Times New Roman" w:eastAsia="Times New Roman" w:hAnsi="Times New Roman" w:cs="Times New Roman"/>
                <w:b/>
                <w:color w:val="000000"/>
              </w:rPr>
              <w:t>Programming Technologies (Front-End</w:t>
            </w:r>
            <w:proofErr w:type="gramStart"/>
            <w:r w:rsidRPr="000C3A40">
              <w:rPr>
                <w:rFonts w:ascii="Times New Roman" w:eastAsia="Times New Roman" w:hAnsi="Times New Roman" w:cs="Times New Roman"/>
                <w:b/>
                <w:color w:val="000000"/>
              </w:rPr>
              <w:t>)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0C3A40">
              <w:rPr>
                <w:rFonts w:ascii="Times New Roman" w:eastAsia="Times New Roman" w:hAnsi="Times New Roman" w:cs="Times New Roman"/>
                <w:bCs/>
                <w:color w:val="000000"/>
              </w:rPr>
              <w:t>HTML</w:t>
            </w:r>
            <w:r w:rsidR="001E26CB">
              <w:rPr>
                <w:rFonts w:ascii="Times New Roman" w:eastAsia="Times New Roman" w:hAnsi="Times New Roman" w:cs="Times New Roman"/>
                <w:bCs/>
                <w:color w:val="000000"/>
              </w:rPr>
              <w:t>/CSS With Bootstrap 4</w:t>
            </w:r>
            <w:r w:rsidRPr="000C3A40">
              <w:rPr>
                <w:rFonts w:ascii="Times New Roman" w:eastAsia="Times New Roman" w:hAnsi="Times New Roman" w:cs="Times New Roman"/>
                <w:bCs/>
                <w:color w:val="000000"/>
              </w:rPr>
              <w:t>(Basic).</w:t>
            </w:r>
          </w:p>
          <w:p w:rsidR="000C3A40" w:rsidRPr="000C3A40" w:rsidRDefault="000C3A40" w:rsidP="000C3A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63C5" w:rsidRPr="00FC63C5" w:rsidRDefault="000C3A40" w:rsidP="00FC63C5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A40">
              <w:rPr>
                <w:rFonts w:ascii="Times New Roman" w:eastAsia="Times New Roman" w:hAnsi="Times New Roman" w:cs="Times New Roman"/>
                <w:b/>
                <w:color w:val="000000"/>
              </w:rPr>
              <w:t>Basic Computer Hardware knowledge</w:t>
            </w:r>
          </w:p>
          <w:p w:rsidR="000C3A40" w:rsidRPr="000C3A40" w:rsidRDefault="000C3A40" w:rsidP="000C3A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A4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National Skill Cert</w:t>
            </w:r>
            <w:r w:rsidR="0083151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ificate-I</w:t>
            </w:r>
            <w:r w:rsidR="006511B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(NTVQF)</w:t>
            </w:r>
            <w:r w:rsidR="0083151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 Computer Operation </w:t>
            </w:r>
          </w:p>
          <w:p w:rsidR="00741125" w:rsidRPr="00906BEE" w:rsidRDefault="00741125" w:rsidP="00FF7DB3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BE3B4D" w:rsidP="00375F4F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71372DF4559B4DFCBBFC0940450BABA9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FF7DB3">
                        <w:t>shanto sikder</w:t>
                      </w:r>
                    </w:sdtContent>
                  </w:sdt>
                </w:p>
                <w:p w:rsidR="00906BEE" w:rsidRPr="00906BEE" w:rsidRDefault="00906BEE" w:rsidP="00906BEE">
                  <w:pPr>
                    <w:pStyle w:val="Heading2"/>
                    <w:outlineLvl w:val="1"/>
                  </w:pPr>
                </w:p>
              </w:tc>
            </w:tr>
          </w:tbl>
          <w:p w:rsidR="002C2CDD" w:rsidRPr="00906BEE" w:rsidRDefault="00BE3B4D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911B6FB1E91A4A0C926610FF952981C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F36A66" w:rsidRDefault="001E26CB" w:rsidP="007569C1">
            <w:pPr>
              <w:pStyle w:val="Heading4"/>
              <w:rPr>
                <w:caps w:val="0"/>
                <w:color w:val="000000"/>
              </w:rPr>
            </w:pPr>
            <w:r>
              <w:rPr>
                <w:caps w:val="0"/>
                <w:color w:val="000000"/>
              </w:rPr>
              <w:t>Beauty nest (</w:t>
            </w:r>
            <w:proofErr w:type="spellStart"/>
            <w:r>
              <w:rPr>
                <w:caps w:val="0"/>
                <w:color w:val="000000"/>
              </w:rPr>
              <w:t>jr.designer</w:t>
            </w:r>
            <w:proofErr w:type="spellEnd"/>
            <w:r>
              <w:rPr>
                <w:caps w:val="0"/>
                <w:color w:val="000000"/>
              </w:rPr>
              <w:t>):</w:t>
            </w:r>
            <w:r w:rsidR="00F36A66">
              <w:rPr>
                <w:color w:val="000000"/>
              </w:rPr>
              <w:t xml:space="preserve"> 3 </w:t>
            </w:r>
            <w:r>
              <w:rPr>
                <w:caps w:val="0"/>
                <w:color w:val="000000"/>
              </w:rPr>
              <w:t>months</w:t>
            </w:r>
          </w:p>
          <w:p w:rsidR="002618AE" w:rsidRDefault="002618AE" w:rsidP="007569C1">
            <w:pPr>
              <w:pStyle w:val="Heading4"/>
              <w:rPr>
                <w:color w:val="000000"/>
              </w:rPr>
            </w:pPr>
            <w:proofErr w:type="spellStart"/>
            <w:proofErr w:type="gramStart"/>
            <w:r w:rsidRPr="002618AE">
              <w:rPr>
                <w:caps w:val="0"/>
                <w:color w:val="000000"/>
              </w:rPr>
              <w:t>i</w:t>
            </w:r>
            <w:proofErr w:type="spellEnd"/>
            <w:proofErr w:type="gramEnd"/>
            <w:r w:rsidRPr="002618AE">
              <w:rPr>
                <w:caps w:val="0"/>
                <w:color w:val="000000"/>
              </w:rPr>
              <w:t xml:space="preserve"> was working </w:t>
            </w:r>
            <w:proofErr w:type="spellStart"/>
            <w:r w:rsidRPr="002618AE">
              <w:rPr>
                <w:caps w:val="0"/>
                <w:color w:val="000000"/>
              </w:rPr>
              <w:t>vedio</w:t>
            </w:r>
            <w:proofErr w:type="spellEnd"/>
            <w:r w:rsidRPr="002618AE">
              <w:rPr>
                <w:caps w:val="0"/>
                <w:color w:val="000000"/>
              </w:rPr>
              <w:t xml:space="preserve"> or images design</w:t>
            </w:r>
          </w:p>
          <w:p w:rsidR="002C2CDD" w:rsidRPr="00906BEE" w:rsidRDefault="00BE3B4D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988762C7001149438C34A15B0E4E9B2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FF7DB3" w:rsidRPr="00FF7DB3" w:rsidRDefault="00FF7DB3" w:rsidP="00FF7D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DB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Diploma In Computer Engineering</w:t>
            </w:r>
          </w:p>
          <w:p w:rsidR="00FF7DB3" w:rsidRPr="00FF7DB3" w:rsidRDefault="00FF7DB3" w:rsidP="00FF7D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DB3">
              <w:rPr>
                <w:rFonts w:ascii="Times New Roman" w:eastAsia="Times New Roman" w:hAnsi="Times New Roman" w:cs="Times New Roman"/>
                <w:color w:val="000000"/>
              </w:rPr>
              <w:t>Institute</w:t>
            </w:r>
            <w:r w:rsidRPr="00FF7DB3"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  <w:r w:rsidRPr="00FF7DB3">
              <w:rPr>
                <w:rFonts w:ascii="Times New Roman" w:eastAsia="Times New Roman" w:hAnsi="Times New Roman" w:cs="Times New Roman"/>
                <w:color w:val="000000"/>
              </w:rPr>
              <w:tab/>
              <w:t>National Polytechnic Institute </w:t>
            </w:r>
          </w:p>
          <w:p w:rsidR="00FF7DB3" w:rsidRPr="00FF7DB3" w:rsidRDefault="00FF7DB3" w:rsidP="00FF7D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DB3">
              <w:rPr>
                <w:rFonts w:ascii="Times New Roman" w:eastAsia="Times New Roman" w:hAnsi="Times New Roman" w:cs="Times New Roman"/>
                <w:color w:val="000000"/>
              </w:rPr>
              <w:t>Session</w:t>
            </w:r>
            <w:r w:rsidRPr="00FF7DB3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FF7DB3"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  <w:r w:rsidRPr="00FF7DB3">
              <w:rPr>
                <w:rFonts w:ascii="Times New Roman" w:eastAsia="Times New Roman" w:hAnsi="Times New Roman" w:cs="Times New Roman"/>
                <w:color w:val="000000"/>
              </w:rPr>
              <w:tab/>
              <w:t>2016-2017</w:t>
            </w:r>
          </w:p>
          <w:p w:rsidR="00FF7DB3" w:rsidRPr="00FF7DB3" w:rsidRDefault="00FF7DB3" w:rsidP="00FF7D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7DB3">
              <w:rPr>
                <w:rFonts w:ascii="Times New Roman" w:eastAsia="Times New Roman" w:hAnsi="Times New Roman" w:cs="Times New Roman"/>
                <w:color w:val="000000"/>
              </w:rPr>
              <w:t>PassingYear</w:t>
            </w:r>
            <w:proofErr w:type="spellEnd"/>
            <w:r w:rsidRPr="00FF7DB3"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  <w:r w:rsidRPr="00FF7DB3">
              <w:rPr>
                <w:rFonts w:ascii="Times New Roman" w:eastAsia="Times New Roman" w:hAnsi="Times New Roman" w:cs="Times New Roman"/>
                <w:color w:val="000000"/>
              </w:rPr>
              <w:tab/>
              <w:t>2020</w:t>
            </w:r>
          </w:p>
          <w:p w:rsidR="00FF7DB3" w:rsidRDefault="00FF7DB3" w:rsidP="00FF7DB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7DB3">
              <w:rPr>
                <w:rFonts w:ascii="Times New Roman" w:eastAsia="Times New Roman" w:hAnsi="Times New Roman" w:cs="Times New Roman"/>
                <w:color w:val="000000"/>
              </w:rPr>
              <w:t>Result</w:t>
            </w:r>
            <w:r w:rsidRPr="00FF7DB3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FF7DB3"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  <w:r w:rsidRPr="00FF7DB3">
              <w:rPr>
                <w:rFonts w:ascii="Times New Roman" w:eastAsia="Times New Roman" w:hAnsi="Times New Roman" w:cs="Times New Roman"/>
                <w:color w:val="000000"/>
              </w:rPr>
              <w:tab/>
              <w:t>CGPA-3.70</w:t>
            </w:r>
          </w:p>
          <w:p w:rsidR="00174693" w:rsidRPr="00174693" w:rsidRDefault="00174693" w:rsidP="001746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69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Secondary School Certificate (SSC)</w:t>
            </w:r>
          </w:p>
          <w:p w:rsidR="00174693" w:rsidRPr="00174693" w:rsidRDefault="00174693" w:rsidP="001746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693">
              <w:rPr>
                <w:rFonts w:ascii="Times New Roman" w:eastAsia="Times New Roman" w:hAnsi="Times New Roman" w:cs="Times New Roman"/>
                <w:color w:val="000000"/>
              </w:rPr>
              <w:t>School</w:t>
            </w:r>
            <w:r w:rsidRPr="00174693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174693"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  <w:r w:rsidRPr="00174693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174693">
              <w:rPr>
                <w:rFonts w:ascii="Times New Roman" w:eastAsia="Times New Roman" w:hAnsi="Times New Roman" w:cs="Times New Roman"/>
                <w:color w:val="000000"/>
              </w:rPr>
              <w:t>Romjanpur</w:t>
            </w:r>
            <w:proofErr w:type="spellEnd"/>
            <w:r w:rsidRPr="00174693">
              <w:rPr>
                <w:rFonts w:ascii="Times New Roman" w:eastAsia="Times New Roman" w:hAnsi="Times New Roman" w:cs="Times New Roman"/>
                <w:color w:val="000000"/>
              </w:rPr>
              <w:t xml:space="preserve"> Secondary High School</w:t>
            </w:r>
          </w:p>
          <w:p w:rsidR="00174693" w:rsidRPr="00174693" w:rsidRDefault="00174693" w:rsidP="001746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693">
              <w:rPr>
                <w:rFonts w:ascii="Times New Roman" w:eastAsia="Times New Roman" w:hAnsi="Times New Roman" w:cs="Times New Roman"/>
                <w:color w:val="000000"/>
              </w:rPr>
              <w:t>Board</w:t>
            </w:r>
            <w:r w:rsidRPr="00174693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174693"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  <w:r w:rsidRPr="00174693">
              <w:rPr>
                <w:rFonts w:ascii="Times New Roman" w:eastAsia="Times New Roman" w:hAnsi="Times New Roman" w:cs="Times New Roman"/>
                <w:color w:val="000000"/>
              </w:rPr>
              <w:tab/>
              <w:t>Dhaka</w:t>
            </w:r>
          </w:p>
          <w:p w:rsidR="00174693" w:rsidRPr="00174693" w:rsidRDefault="00174693" w:rsidP="001746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693">
              <w:rPr>
                <w:rFonts w:ascii="Times New Roman" w:eastAsia="Times New Roman" w:hAnsi="Times New Roman" w:cs="Times New Roman"/>
                <w:color w:val="000000"/>
              </w:rPr>
              <w:t>Group</w:t>
            </w:r>
            <w:r w:rsidRPr="00174693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174693"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  <w:r w:rsidRPr="00174693">
              <w:rPr>
                <w:rFonts w:ascii="Times New Roman" w:eastAsia="Times New Roman" w:hAnsi="Times New Roman" w:cs="Times New Roman"/>
                <w:color w:val="000000"/>
              </w:rPr>
              <w:tab/>
              <w:t>Business Studies</w:t>
            </w:r>
          </w:p>
          <w:p w:rsidR="00174693" w:rsidRPr="00174693" w:rsidRDefault="00174693" w:rsidP="001746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4693">
              <w:rPr>
                <w:rFonts w:ascii="Times New Roman" w:eastAsia="Times New Roman" w:hAnsi="Times New Roman" w:cs="Times New Roman"/>
                <w:color w:val="000000"/>
              </w:rPr>
              <w:t>PassingYear</w:t>
            </w:r>
            <w:proofErr w:type="spellEnd"/>
            <w:r w:rsidRPr="00174693"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  <w:r w:rsidRPr="00174693">
              <w:rPr>
                <w:rFonts w:ascii="Times New Roman" w:eastAsia="Times New Roman" w:hAnsi="Times New Roman" w:cs="Times New Roman"/>
                <w:color w:val="000000"/>
              </w:rPr>
              <w:tab/>
              <w:t>2016</w:t>
            </w:r>
          </w:p>
          <w:p w:rsidR="00174693" w:rsidRPr="00FF7DB3" w:rsidRDefault="00174693" w:rsidP="001746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693">
              <w:rPr>
                <w:rFonts w:ascii="Times New Roman" w:eastAsia="Times New Roman" w:hAnsi="Times New Roman" w:cs="Times New Roman"/>
                <w:color w:val="000000"/>
              </w:rPr>
              <w:t>Result</w:t>
            </w:r>
            <w:r w:rsidRPr="00174693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174693"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  <w:r w:rsidRPr="00174693">
              <w:rPr>
                <w:rFonts w:ascii="Times New Roman" w:eastAsia="Times New Roman" w:hAnsi="Times New Roman" w:cs="Times New Roman"/>
                <w:color w:val="000000"/>
              </w:rPr>
              <w:tab/>
              <w:t>GPA-4.00</w:t>
            </w:r>
          </w:p>
          <w:p w:rsidR="002C2CDD" w:rsidRPr="00906BEE" w:rsidRDefault="00087D81" w:rsidP="007569C1">
            <w:pPr>
              <w:pStyle w:val="Heading3"/>
            </w:pPr>
            <w:r>
              <w:t xml:space="preserve">Traning Background </w:t>
            </w:r>
          </w:p>
          <w:p w:rsidR="00FD2E68" w:rsidRDefault="00FD2E68" w:rsidP="00087D81">
            <w:r w:rsidRPr="00032ABE">
              <w:rPr>
                <w:b/>
              </w:rPr>
              <w:t>Name :</w:t>
            </w:r>
            <w:r>
              <w:t xml:space="preserve"> Shanto </w:t>
            </w:r>
            <w:proofErr w:type="spellStart"/>
            <w:r>
              <w:t>Sikder</w:t>
            </w:r>
            <w:proofErr w:type="spellEnd"/>
          </w:p>
          <w:p w:rsidR="00FD2E68" w:rsidRDefault="00FD2E68" w:rsidP="00087D81">
            <w:r w:rsidRPr="00032ABE">
              <w:rPr>
                <w:b/>
              </w:rPr>
              <w:t>Father’s Name :</w:t>
            </w:r>
            <w:r>
              <w:t xml:space="preserve"> </w:t>
            </w:r>
            <w:proofErr w:type="spellStart"/>
            <w:r>
              <w:t>Swapon</w:t>
            </w:r>
            <w:proofErr w:type="spellEnd"/>
            <w:r>
              <w:t xml:space="preserve"> </w:t>
            </w:r>
            <w:proofErr w:type="spellStart"/>
            <w:r>
              <w:t>Sikder</w:t>
            </w:r>
            <w:proofErr w:type="spellEnd"/>
            <w:r>
              <w:t xml:space="preserve"> </w:t>
            </w:r>
          </w:p>
          <w:p w:rsidR="00FD2E68" w:rsidRDefault="00FD2E68" w:rsidP="00087D81">
            <w:r w:rsidRPr="00032ABE">
              <w:rPr>
                <w:b/>
              </w:rPr>
              <w:t>Mother’s Name :</w:t>
            </w:r>
            <w:r>
              <w:t xml:space="preserve"> </w:t>
            </w:r>
            <w:proofErr w:type="spellStart"/>
            <w:r>
              <w:t>Julekha</w:t>
            </w:r>
            <w:proofErr w:type="spellEnd"/>
            <w:r>
              <w:t xml:space="preserve"> Begum </w:t>
            </w:r>
          </w:p>
          <w:p w:rsidR="00FD2E68" w:rsidRDefault="00FD2E68" w:rsidP="00087D81">
            <w:r w:rsidRPr="00032ABE">
              <w:rPr>
                <w:b/>
              </w:rPr>
              <w:t>Address :</w:t>
            </w:r>
            <w:r w:rsidR="00032ABE">
              <w:rPr>
                <w:b/>
              </w:rPr>
              <w:t xml:space="preserve"> </w:t>
            </w:r>
            <w:r w:rsidR="00032ABE" w:rsidRPr="00032ABE">
              <w:t xml:space="preserve">Mirpur-2 </w:t>
            </w:r>
            <w:proofErr w:type="spellStart"/>
            <w:r w:rsidR="00032ABE" w:rsidRPr="00032ABE">
              <w:t>Rupnogor</w:t>
            </w:r>
            <w:proofErr w:type="spellEnd"/>
            <w:r w:rsidR="00032ABE" w:rsidRPr="00032ABE">
              <w:t xml:space="preserve"> Road no: 2 House no:14</w:t>
            </w:r>
            <w:r w:rsidR="00032ABE">
              <w:rPr>
                <w:b/>
              </w:rPr>
              <w:t xml:space="preserve"> </w:t>
            </w:r>
          </w:p>
          <w:p w:rsidR="00741125" w:rsidRPr="00906BEE" w:rsidRDefault="00FD2E68" w:rsidP="00087D81">
            <w:r w:rsidRPr="00032ABE">
              <w:rPr>
                <w:b/>
              </w:rPr>
              <w:t>Date of Birth :</w:t>
            </w:r>
            <w:bookmarkStart w:id="0" w:name="_GoBack"/>
            <w:bookmarkEnd w:id="0"/>
            <w:r>
              <w:t xml:space="preserve"> 20-06-2000</w:t>
            </w:r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B4D" w:rsidRDefault="00BE3B4D" w:rsidP="00713050">
      <w:pPr>
        <w:spacing w:line="240" w:lineRule="auto"/>
      </w:pPr>
      <w:r>
        <w:separator/>
      </w:r>
    </w:p>
  </w:endnote>
  <w:endnote w:type="continuationSeparator" w:id="0">
    <w:p w:rsidR="00BE3B4D" w:rsidRDefault="00BE3B4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AEDC3C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B442F70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2735C9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73ED02A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3E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C687C21" wp14:editId="2F6EDC66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04076C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41428B2" wp14:editId="4616CC4A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1C573E" id="Group 4" o:spid="_x0000_s1026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LcTTcugSAABtZQAADgAAAAAAAAAAAAAAAAAuAgAA&#10;ZHJzL2Uyb0RvYy54bWxQSwECLQAUAAYACAAAACEAaEcb0NgAAAADAQAADwAAAAAAAAAAAAAAAABC&#10;FQAAZHJzL2Rvd25yZXYueG1sUEsFBgAAAAAEAAQA8wAAAEc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B0A09CC" wp14:editId="5B26C1A8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09DA227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6D0DBDE" wp14:editId="1394E902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0BC7067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0D47B7" w:rsidP="000D47B7">
          <w:pPr>
            <w:pStyle w:val="Footer"/>
          </w:pPr>
          <w:r>
            <w:rPr>
              <w:caps w:val="0"/>
            </w:rPr>
            <w:t>shantosikder77@gmail.com</w:t>
          </w:r>
        </w:p>
      </w:tc>
      <w:sdt>
        <w:sdtPr>
          <w:id w:val="-2118979991"/>
          <w:placeholder>
            <w:docPart w:val="991204367CE74247A7A278ECD89399FA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0D47B7" w:rsidP="000D47B7">
          <w:pPr>
            <w:pStyle w:val="Footer"/>
          </w:pPr>
          <w:r>
            <w:t>01799541685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5577C1" w:rsidP="00217980">
          <w:pPr>
            <w:pStyle w:val="Footer"/>
          </w:pPr>
          <w:r w:rsidRPr="005577C1">
            <w:rPr>
              <w:caps w:val="0"/>
            </w:rPr>
            <w:t>https://www.linkedin.com/feed/</w:t>
          </w:r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B4D" w:rsidRDefault="00BE3B4D" w:rsidP="00713050">
      <w:pPr>
        <w:spacing w:line="240" w:lineRule="auto"/>
      </w:pPr>
      <w:r>
        <w:separator/>
      </w:r>
    </w:p>
  </w:footnote>
  <w:footnote w:type="continuationSeparator" w:id="0">
    <w:p w:rsidR="00BE3B4D" w:rsidRDefault="00BE3B4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BE24A70" wp14:editId="134E86DA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39DBB9E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BE3B4D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D7374BA860D640B0B0B3C823FE7A8968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B3"/>
    <w:rsid w:val="00032ABE"/>
    <w:rsid w:val="00087D81"/>
    <w:rsid w:val="00091382"/>
    <w:rsid w:val="000A07DA"/>
    <w:rsid w:val="000A2BFA"/>
    <w:rsid w:val="000B0619"/>
    <w:rsid w:val="000B61CA"/>
    <w:rsid w:val="000C3A40"/>
    <w:rsid w:val="000D47B7"/>
    <w:rsid w:val="000F7610"/>
    <w:rsid w:val="00114ED7"/>
    <w:rsid w:val="00121BD9"/>
    <w:rsid w:val="001300CA"/>
    <w:rsid w:val="00140B0E"/>
    <w:rsid w:val="00174693"/>
    <w:rsid w:val="001A5CA9"/>
    <w:rsid w:val="001B2AC1"/>
    <w:rsid w:val="001B403A"/>
    <w:rsid w:val="001B7D66"/>
    <w:rsid w:val="001E26CB"/>
    <w:rsid w:val="001F4583"/>
    <w:rsid w:val="00217980"/>
    <w:rsid w:val="002618AE"/>
    <w:rsid w:val="00270DC0"/>
    <w:rsid w:val="00271662"/>
    <w:rsid w:val="00272871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75F4F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029E5"/>
    <w:rsid w:val="00523479"/>
    <w:rsid w:val="00543DB7"/>
    <w:rsid w:val="005577C1"/>
    <w:rsid w:val="005729B0"/>
    <w:rsid w:val="00583E4F"/>
    <w:rsid w:val="005F76C8"/>
    <w:rsid w:val="00641630"/>
    <w:rsid w:val="006511B0"/>
    <w:rsid w:val="00684488"/>
    <w:rsid w:val="006A3CE7"/>
    <w:rsid w:val="006A7746"/>
    <w:rsid w:val="006C4C50"/>
    <w:rsid w:val="006D76B1"/>
    <w:rsid w:val="006F3E8C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3151E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26975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309B0"/>
    <w:rsid w:val="00B5664D"/>
    <w:rsid w:val="00B76A83"/>
    <w:rsid w:val="00BA5B40"/>
    <w:rsid w:val="00BD0206"/>
    <w:rsid w:val="00BE3B4D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36A66"/>
    <w:rsid w:val="00F47E97"/>
    <w:rsid w:val="00F645C7"/>
    <w:rsid w:val="00FA5C16"/>
    <w:rsid w:val="00FC63C5"/>
    <w:rsid w:val="00FD2E68"/>
    <w:rsid w:val="00FF4243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090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apple-tab-span">
    <w:name w:val="apple-tab-span"/>
    <w:basedOn w:val="DefaultParagraphFont"/>
    <w:rsid w:val="00FF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7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-13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CAAC629514A2EB3226A725DBCE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ED970-B6BF-46F1-B807-1326D8A9F64C}"/>
      </w:docPartPr>
      <w:docPartBody>
        <w:p w:rsidR="00A702DF" w:rsidRDefault="00720AE7">
          <w:pPr>
            <w:pStyle w:val="50DCAAC629514A2EB3226A725DBCE3C7"/>
          </w:pPr>
          <w:r w:rsidRPr="00906BEE">
            <w:t>Objective</w:t>
          </w:r>
        </w:p>
      </w:docPartBody>
    </w:docPart>
    <w:docPart>
      <w:docPartPr>
        <w:name w:val="9CF0CEAD5E694C0E8115E7CED7736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64609-C1EE-4009-9D52-2D676AA832F8}"/>
      </w:docPartPr>
      <w:docPartBody>
        <w:p w:rsidR="00A702DF" w:rsidRDefault="00720AE7">
          <w:pPr>
            <w:pStyle w:val="9CF0CEAD5E694C0E8115E7CED7736690"/>
          </w:pPr>
          <w:r w:rsidRPr="00906BEE">
            <w:t>Skills</w:t>
          </w:r>
        </w:p>
      </w:docPartBody>
    </w:docPart>
    <w:docPart>
      <w:docPartPr>
        <w:name w:val="71372DF4559B4DFCBBFC0940450BA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F9592-81D4-4EDA-AAE0-5503C69D3173}"/>
      </w:docPartPr>
      <w:docPartBody>
        <w:p w:rsidR="00A702DF" w:rsidRDefault="00720AE7">
          <w:pPr>
            <w:pStyle w:val="71372DF4559B4DFCBBFC0940450BABA9"/>
          </w:pPr>
          <w:r>
            <w:t>Your name</w:t>
          </w:r>
        </w:p>
      </w:docPartBody>
    </w:docPart>
    <w:docPart>
      <w:docPartPr>
        <w:name w:val="911B6FB1E91A4A0C926610FF95298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D428D-956B-4002-B876-6D7DEFF2DCD3}"/>
      </w:docPartPr>
      <w:docPartBody>
        <w:p w:rsidR="00A702DF" w:rsidRDefault="00720AE7">
          <w:pPr>
            <w:pStyle w:val="911B6FB1E91A4A0C926610FF952981C3"/>
          </w:pPr>
          <w:r w:rsidRPr="00906BEE">
            <w:t>Experience</w:t>
          </w:r>
        </w:p>
      </w:docPartBody>
    </w:docPart>
    <w:docPart>
      <w:docPartPr>
        <w:name w:val="988762C7001149438C34A15B0E4E9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38ECB-D1A7-4E6D-8AA7-AE4A4AD02707}"/>
      </w:docPartPr>
      <w:docPartBody>
        <w:p w:rsidR="00A702DF" w:rsidRDefault="00720AE7">
          <w:pPr>
            <w:pStyle w:val="988762C7001149438C34A15B0E4E9B2B"/>
          </w:pPr>
          <w:r w:rsidRPr="00906BEE">
            <w:t>Education</w:t>
          </w:r>
        </w:p>
      </w:docPartBody>
    </w:docPart>
    <w:docPart>
      <w:docPartPr>
        <w:name w:val="D7374BA860D640B0B0B3C823FE7A8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99CE0-AAB5-4792-9728-187E7F605E9F}"/>
      </w:docPartPr>
      <w:docPartBody>
        <w:p w:rsidR="00A702DF" w:rsidRDefault="00720AE7">
          <w:pPr>
            <w:pStyle w:val="D7374BA860D640B0B0B3C823FE7A8968"/>
          </w:pPr>
          <w:r w:rsidRPr="00906BEE">
            <w:t>School</w:t>
          </w:r>
        </w:p>
      </w:docPartBody>
    </w:docPart>
    <w:docPart>
      <w:docPartPr>
        <w:name w:val="991204367CE74247A7A278ECD8939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976A5-3624-40A5-B696-AF3816B4F5DC}"/>
      </w:docPartPr>
      <w:docPartBody>
        <w:p w:rsidR="00A702DF" w:rsidRDefault="00B62AB9" w:rsidP="00B62AB9">
          <w:pPr>
            <w:pStyle w:val="991204367CE74247A7A278ECD89399FA"/>
          </w:pPr>
          <w:r w:rsidRPr="00906BEE">
            <w:t>Degree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B9"/>
    <w:rsid w:val="00493D10"/>
    <w:rsid w:val="00720AE7"/>
    <w:rsid w:val="00A27477"/>
    <w:rsid w:val="00A702DF"/>
    <w:rsid w:val="00B6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465FF8B9124CA091D34FF168E7C98D">
    <w:name w:val="9E465FF8B9124CA091D34FF168E7C98D"/>
  </w:style>
  <w:style w:type="paragraph" w:customStyle="1" w:styleId="50DCAAC629514A2EB3226A725DBCE3C7">
    <w:name w:val="50DCAAC629514A2EB3226A725DBCE3C7"/>
  </w:style>
  <w:style w:type="paragraph" w:customStyle="1" w:styleId="01A57E87EFC844BC833E201883BCCD2E">
    <w:name w:val="01A57E87EFC844BC833E201883BCCD2E"/>
  </w:style>
  <w:style w:type="paragraph" w:customStyle="1" w:styleId="9CF0CEAD5E694C0E8115E7CED7736690">
    <w:name w:val="9CF0CEAD5E694C0E8115E7CED7736690"/>
  </w:style>
  <w:style w:type="paragraph" w:customStyle="1" w:styleId="F9D422129830404AA8CA15F2C6FED37C">
    <w:name w:val="F9D422129830404AA8CA15F2C6FED37C"/>
  </w:style>
  <w:style w:type="paragraph" w:customStyle="1" w:styleId="71372DF4559B4DFCBBFC0940450BABA9">
    <w:name w:val="71372DF4559B4DFCBBFC0940450BABA9"/>
  </w:style>
  <w:style w:type="paragraph" w:customStyle="1" w:styleId="6BA8F6C52984435E8807D782DFDD5DE9">
    <w:name w:val="6BA8F6C52984435E8807D782DFDD5DE9"/>
  </w:style>
  <w:style w:type="paragraph" w:customStyle="1" w:styleId="2A10E761A56449B09715A0C37D9B8B0E">
    <w:name w:val="2A10E761A56449B09715A0C37D9B8B0E"/>
  </w:style>
  <w:style w:type="paragraph" w:customStyle="1" w:styleId="911B6FB1E91A4A0C926610FF952981C3">
    <w:name w:val="911B6FB1E91A4A0C926610FF952981C3"/>
  </w:style>
  <w:style w:type="paragraph" w:customStyle="1" w:styleId="24449CD1E372432EA6DA34ED72D43830">
    <w:name w:val="24449CD1E372432EA6DA34ED72D43830"/>
  </w:style>
  <w:style w:type="paragraph" w:customStyle="1" w:styleId="B182A194A1DE4C9A8A3394B0645C57AC">
    <w:name w:val="B182A194A1DE4C9A8A3394B0645C57AC"/>
  </w:style>
  <w:style w:type="paragraph" w:customStyle="1" w:styleId="525CA3CD71F543C493F473E772A9AE4B">
    <w:name w:val="525CA3CD71F543C493F473E772A9AE4B"/>
  </w:style>
  <w:style w:type="paragraph" w:customStyle="1" w:styleId="86E474D71107482C8DAFFEF3C250992C">
    <w:name w:val="86E474D71107482C8DAFFEF3C250992C"/>
  </w:style>
  <w:style w:type="paragraph" w:customStyle="1" w:styleId="FE40728C5F6A402AADDF318ED7222BB3">
    <w:name w:val="FE40728C5F6A402AADDF318ED7222BB3"/>
  </w:style>
  <w:style w:type="paragraph" w:customStyle="1" w:styleId="62763DFCB29744B08533A37E6FDE73EA">
    <w:name w:val="62763DFCB29744B08533A37E6FDE73EA"/>
  </w:style>
  <w:style w:type="paragraph" w:customStyle="1" w:styleId="EC39CEDC758943E8B9641D66A8625191">
    <w:name w:val="EC39CEDC758943E8B9641D66A8625191"/>
  </w:style>
  <w:style w:type="paragraph" w:customStyle="1" w:styleId="180E8B1467C349029BADE042BF1EE987">
    <w:name w:val="180E8B1467C349029BADE042BF1EE987"/>
  </w:style>
  <w:style w:type="paragraph" w:customStyle="1" w:styleId="C946DDC737D14AC893F76DDA8A96A457">
    <w:name w:val="C946DDC737D14AC893F76DDA8A96A457"/>
  </w:style>
  <w:style w:type="paragraph" w:customStyle="1" w:styleId="081E93413CE34BC2AFF585E1EA6E6650">
    <w:name w:val="081E93413CE34BC2AFF585E1EA6E6650"/>
  </w:style>
  <w:style w:type="paragraph" w:customStyle="1" w:styleId="988762C7001149438C34A15B0E4E9B2B">
    <w:name w:val="988762C7001149438C34A15B0E4E9B2B"/>
  </w:style>
  <w:style w:type="paragraph" w:customStyle="1" w:styleId="B73A363533FE42D5AD8E1FC0A015B289">
    <w:name w:val="B73A363533FE42D5AD8E1FC0A015B289"/>
  </w:style>
  <w:style w:type="paragraph" w:customStyle="1" w:styleId="B13027CE5E3541FF962757185D4325D5">
    <w:name w:val="B13027CE5E3541FF962757185D4325D5"/>
  </w:style>
  <w:style w:type="paragraph" w:customStyle="1" w:styleId="0B254BE224F84A14ABC5072B9FCA76C5">
    <w:name w:val="0B254BE224F84A14ABC5072B9FCA76C5"/>
  </w:style>
  <w:style w:type="paragraph" w:customStyle="1" w:styleId="708AF010E8154FED8A3EFD986476C619">
    <w:name w:val="708AF010E8154FED8A3EFD986476C619"/>
  </w:style>
  <w:style w:type="paragraph" w:customStyle="1" w:styleId="E58A1AA837F44C5B98AFB72324FCD6C4">
    <w:name w:val="E58A1AA837F44C5B98AFB72324FCD6C4"/>
  </w:style>
  <w:style w:type="paragraph" w:customStyle="1" w:styleId="339B435DA43746A68738085DF4BAD309">
    <w:name w:val="339B435DA43746A68738085DF4BAD309"/>
  </w:style>
  <w:style w:type="paragraph" w:customStyle="1" w:styleId="D7374BA860D640B0B0B3C823FE7A8968">
    <w:name w:val="D7374BA860D640B0B0B3C823FE7A8968"/>
  </w:style>
  <w:style w:type="paragraph" w:customStyle="1" w:styleId="3C0A933CAFB040BEA09571577FFD239C">
    <w:name w:val="3C0A933CAFB040BEA09571577FFD239C"/>
  </w:style>
  <w:style w:type="paragraph" w:customStyle="1" w:styleId="8024A08D0F7048E68A678D78ECC25EB6">
    <w:name w:val="8024A08D0F7048E68A678D78ECC25EB6"/>
  </w:style>
  <w:style w:type="paragraph" w:customStyle="1" w:styleId="1CFDBC5905F54FF3B5F6CA97A37D333D">
    <w:name w:val="1CFDBC5905F54FF3B5F6CA97A37D333D"/>
  </w:style>
  <w:style w:type="paragraph" w:customStyle="1" w:styleId="991204367CE74247A7A278ECD89399FA">
    <w:name w:val="991204367CE74247A7A278ECD89399FA"/>
    <w:rsid w:val="00B62AB9"/>
  </w:style>
  <w:style w:type="paragraph" w:customStyle="1" w:styleId="C999E01A1A9C451DBB6AE2E6656C7FF7">
    <w:name w:val="C999E01A1A9C451DBB6AE2E6656C7FF7"/>
    <w:rsid w:val="00B62AB9"/>
  </w:style>
  <w:style w:type="paragraph" w:customStyle="1" w:styleId="E9B2725CA81F4C66B016CB4AA52F65F3">
    <w:name w:val="E9B2725CA81F4C66B016CB4AA52F65F3"/>
    <w:rsid w:val="00B62AB9"/>
  </w:style>
  <w:style w:type="paragraph" w:customStyle="1" w:styleId="BD6C479650A448A684FE092708251054">
    <w:name w:val="BD6C479650A448A684FE092708251054"/>
    <w:rsid w:val="00B62AB9"/>
  </w:style>
  <w:style w:type="paragraph" w:customStyle="1" w:styleId="D44F74CC97F2472B8F7425106C379EAF">
    <w:name w:val="D44F74CC97F2472B8F7425106C379EAF"/>
    <w:rsid w:val="00B62A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2021-12-01T06:43:00Z</dcterms:created>
  <dcterms:modified xsi:type="dcterms:W3CDTF">2021-12-01T13:14:00Z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